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EDE6" w14:textId="138DB0DF" w:rsidR="001102DF" w:rsidRDefault="00692827" w:rsidP="00BE48BD">
      <w:pPr>
        <w:pStyle w:val="Title"/>
        <w:tabs>
          <w:tab w:val="center" w:pos="432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7F8058" wp14:editId="4E010099">
            <wp:simplePos x="0" y="0"/>
            <wp:positionH relativeFrom="column">
              <wp:posOffset>431800</wp:posOffset>
            </wp:positionH>
            <wp:positionV relativeFrom="paragraph">
              <wp:posOffset>5412740</wp:posOffset>
            </wp:positionV>
            <wp:extent cx="5496560" cy="2743200"/>
            <wp:effectExtent l="38100" t="0" r="1075690" b="7620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2743200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A97">
        <w:rPr>
          <w:noProof/>
        </w:rPr>
        <w:drawing>
          <wp:anchor distT="0" distB="0" distL="114300" distR="114300" simplePos="0" relativeHeight="251662336" behindDoc="0" locked="0" layoutInCell="1" allowOverlap="1" wp14:anchorId="269709DF" wp14:editId="3DC70D97">
            <wp:simplePos x="0" y="0"/>
            <wp:positionH relativeFrom="column">
              <wp:posOffset>64770</wp:posOffset>
            </wp:positionH>
            <wp:positionV relativeFrom="paragraph">
              <wp:posOffset>1890395</wp:posOffset>
            </wp:positionV>
            <wp:extent cx="6158230" cy="28035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FCB">
        <w:t xml:space="preserve">DATA SET </w:t>
      </w:r>
      <w:r w:rsidR="00A06989">
        <w:t>FOR cyclone:</w:t>
      </w:r>
      <w:r w:rsidR="00076F6A">
        <w:t xml:space="preserve"> </w:t>
      </w:r>
      <w:r w:rsidR="00076F6A" w:rsidRPr="00076F6A">
        <w:rPr>
          <w:noProof/>
        </w:rPr>
        <w:t xml:space="preserve"> </w:t>
      </w:r>
    </w:p>
    <w:p w14:paraId="1B1013A4" w14:textId="5CF7CB5C" w:rsidR="000E67A9" w:rsidRPr="000E67A9" w:rsidRDefault="001102DF" w:rsidP="005433E1">
      <w:pPr>
        <w:pStyle w:val="Title"/>
        <w:tabs>
          <w:tab w:val="center" w:pos="4320"/>
        </w:tabs>
      </w:pPr>
      <w:r>
        <w:lastRenderedPageBreak/>
        <w:t>DATA SET FOR EARTHQUAKE</w:t>
      </w:r>
      <w:r w:rsidR="00FA6484">
        <w:t>:</w:t>
      </w:r>
    </w:p>
    <w:p w14:paraId="52CE3612" w14:textId="005EB34E" w:rsidR="000E67A9" w:rsidRPr="000E67A9" w:rsidRDefault="00692827" w:rsidP="000E67A9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320CE0" wp14:editId="4DDB1683">
            <wp:simplePos x="0" y="0"/>
            <wp:positionH relativeFrom="column">
              <wp:posOffset>668020</wp:posOffset>
            </wp:positionH>
            <wp:positionV relativeFrom="paragraph">
              <wp:posOffset>313055</wp:posOffset>
            </wp:positionV>
            <wp:extent cx="5449570" cy="340487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74C2112" wp14:editId="71F8A41F">
            <wp:simplePos x="0" y="0"/>
            <wp:positionH relativeFrom="column">
              <wp:posOffset>1844675</wp:posOffset>
            </wp:positionH>
            <wp:positionV relativeFrom="paragraph">
              <wp:posOffset>3912870</wp:posOffset>
            </wp:positionV>
            <wp:extent cx="3424555" cy="297434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87670" w14:textId="755D3A8B" w:rsidR="00F35AAA" w:rsidRDefault="00F35AAA"/>
    <w:sectPr w:rsidR="00F35AAA">
      <w:footerReference w:type="default" r:id="rId10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0289C" w14:textId="77777777" w:rsidR="005B57B9" w:rsidRDefault="005B57B9">
      <w:pPr>
        <w:spacing w:line="240" w:lineRule="auto"/>
      </w:pPr>
      <w:r>
        <w:separator/>
      </w:r>
    </w:p>
    <w:p w14:paraId="21E2EDF9" w14:textId="77777777" w:rsidR="005B57B9" w:rsidRDefault="005B57B9"/>
  </w:endnote>
  <w:endnote w:type="continuationSeparator" w:id="0">
    <w:p w14:paraId="60C1C52F" w14:textId="77777777" w:rsidR="005B57B9" w:rsidRDefault="005B57B9">
      <w:pPr>
        <w:spacing w:line="240" w:lineRule="auto"/>
      </w:pPr>
      <w:r>
        <w:continuationSeparator/>
      </w:r>
    </w:p>
    <w:p w14:paraId="04B67FA8" w14:textId="77777777" w:rsidR="005B57B9" w:rsidRDefault="005B57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20326"/>
      <w:docPartObj>
        <w:docPartGallery w:val="Page Numbers (Bottom of Page)"/>
        <w:docPartUnique/>
      </w:docPartObj>
    </w:sdtPr>
    <w:sdtEndPr/>
    <w:sdtContent>
      <w:p w14:paraId="0E91E501" w14:textId="77777777" w:rsidR="00F35AAA" w:rsidRDefault="00374A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B7CE7" w14:textId="77777777" w:rsidR="005B57B9" w:rsidRDefault="005B57B9">
      <w:pPr>
        <w:spacing w:line="240" w:lineRule="auto"/>
      </w:pPr>
      <w:r>
        <w:separator/>
      </w:r>
    </w:p>
    <w:p w14:paraId="4163639D" w14:textId="77777777" w:rsidR="005B57B9" w:rsidRDefault="005B57B9"/>
  </w:footnote>
  <w:footnote w:type="continuationSeparator" w:id="0">
    <w:p w14:paraId="70FBC719" w14:textId="77777777" w:rsidR="005B57B9" w:rsidRDefault="005B57B9">
      <w:pPr>
        <w:spacing w:line="240" w:lineRule="auto"/>
      </w:pPr>
      <w:r>
        <w:continuationSeparator/>
      </w:r>
    </w:p>
    <w:p w14:paraId="0611F768" w14:textId="77777777" w:rsidR="005B57B9" w:rsidRDefault="005B57B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61"/>
    <w:rsid w:val="00076F6A"/>
    <w:rsid w:val="000E67A9"/>
    <w:rsid w:val="001102DF"/>
    <w:rsid w:val="0020133E"/>
    <w:rsid w:val="002108D6"/>
    <w:rsid w:val="00374A39"/>
    <w:rsid w:val="00387456"/>
    <w:rsid w:val="00437474"/>
    <w:rsid w:val="004A514F"/>
    <w:rsid w:val="00517FD3"/>
    <w:rsid w:val="005433E1"/>
    <w:rsid w:val="0058337F"/>
    <w:rsid w:val="005B47FE"/>
    <w:rsid w:val="005B57B9"/>
    <w:rsid w:val="00636AE3"/>
    <w:rsid w:val="00665B1D"/>
    <w:rsid w:val="006751D1"/>
    <w:rsid w:val="00692827"/>
    <w:rsid w:val="006F221B"/>
    <w:rsid w:val="007A7F52"/>
    <w:rsid w:val="007C1FCB"/>
    <w:rsid w:val="00875A97"/>
    <w:rsid w:val="00875ED6"/>
    <w:rsid w:val="00900E07"/>
    <w:rsid w:val="009531B0"/>
    <w:rsid w:val="00A06989"/>
    <w:rsid w:val="00A9679B"/>
    <w:rsid w:val="00BC0741"/>
    <w:rsid w:val="00BE48BD"/>
    <w:rsid w:val="00C54685"/>
    <w:rsid w:val="00E02A16"/>
    <w:rsid w:val="00E22E61"/>
    <w:rsid w:val="00E44D06"/>
    <w:rsid w:val="00F35AAA"/>
    <w:rsid w:val="00F725FB"/>
    <w:rsid w:val="00FA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5CBFBD"/>
  <w15:chartTrackingRefBased/>
  <w15:docId w15:val="{1F2BD307-970E-734E-8D8E-618436A6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Web">
    <w:name w:val="Normal (Web)"/>
    <w:basedOn w:val="Normal"/>
    <w:uiPriority w:val="99"/>
    <w:semiHidden/>
    <w:unhideWhenUsed/>
    <w:rsid w:val="00875E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  <w:style w:type="character" w:customStyle="1" w:styleId="pl-c">
    <w:name w:val="pl-c"/>
    <w:basedOn w:val="DefaultParagraphFont"/>
    <w:rsid w:val="00875ED6"/>
  </w:style>
  <w:style w:type="character" w:customStyle="1" w:styleId="pl-s1">
    <w:name w:val="pl-s1"/>
    <w:basedOn w:val="DefaultParagraphFont"/>
    <w:rsid w:val="00875ED6"/>
  </w:style>
  <w:style w:type="character" w:customStyle="1" w:styleId="pl-c1">
    <w:name w:val="pl-c1"/>
    <w:basedOn w:val="DefaultParagraphFont"/>
    <w:rsid w:val="00875ED6"/>
  </w:style>
  <w:style w:type="character" w:customStyle="1" w:styleId="pl-v">
    <w:name w:val="pl-v"/>
    <w:basedOn w:val="DefaultParagraphFont"/>
    <w:rsid w:val="00875ED6"/>
  </w:style>
  <w:style w:type="character" w:customStyle="1" w:styleId="pl-en">
    <w:name w:val="pl-en"/>
    <w:basedOn w:val="DefaultParagraphFont"/>
    <w:rsid w:val="00875ED6"/>
  </w:style>
  <w:style w:type="character" w:customStyle="1" w:styleId="pl-k">
    <w:name w:val="pl-k"/>
    <w:basedOn w:val="DefaultParagraphFont"/>
    <w:rsid w:val="00875ED6"/>
  </w:style>
  <w:style w:type="character" w:customStyle="1" w:styleId="pl-s">
    <w:name w:val="pl-s"/>
    <w:basedOn w:val="DefaultParagraphFont"/>
    <w:rsid w:val="00875ED6"/>
  </w:style>
  <w:style w:type="character" w:styleId="CommentReference">
    <w:name w:val="annotation reference"/>
    <w:basedOn w:val="DefaultParagraphFont"/>
    <w:uiPriority w:val="99"/>
    <w:semiHidden/>
    <w:unhideWhenUsed/>
    <w:rsid w:val="00F725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5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5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5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5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322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981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318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1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9FF2C33-658F-6045-88DC-592EC50B3DC4%7dtf50002003.dotx" TargetMode="External" 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%7b59FF2C33-658F-6045-88DC-592EC50B3DC4%7dtf50002003.dotx</Template>
  <TotalTime>0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918870887464</dc:creator>
  <cp:keywords/>
  <dc:description/>
  <cp:lastModifiedBy>918870887464</cp:lastModifiedBy>
  <cp:revision>2</cp:revision>
  <dcterms:created xsi:type="dcterms:W3CDTF">2022-10-15T06:01:00Z</dcterms:created>
  <dcterms:modified xsi:type="dcterms:W3CDTF">2022-10-15T06:01:00Z</dcterms:modified>
</cp:coreProperties>
</file>